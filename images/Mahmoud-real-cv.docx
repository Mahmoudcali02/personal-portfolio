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16C4669" w14:textId="77777777" w:rsidTr="0025269A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915135" w14:textId="06A0CE6D" w:rsidR="00692703" w:rsidRPr="00CF1A49" w:rsidRDefault="0025269A" w:rsidP="00913946">
            <w:pPr>
              <w:pStyle w:val="Title"/>
            </w:pPr>
            <w:r w:rsidRPr="0025269A">
              <w:rPr>
                <w:rStyle w:val="IntenseEmphasis"/>
              </w:rPr>
              <w:t>Mahmoud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Cali</w:t>
            </w:r>
          </w:p>
          <w:p w14:paraId="50E538FE" w14:textId="4FABE878" w:rsidR="00692703" w:rsidRPr="00CF1A49" w:rsidRDefault="0025269A" w:rsidP="00913946">
            <w:pPr>
              <w:pStyle w:val="ContactInfo"/>
              <w:contextualSpacing w:val="0"/>
            </w:pPr>
            <w:r w:rsidRPr="0025269A">
              <w:rPr>
                <w:b/>
                <w:color w:val="1D824C" w:themeColor="accent1"/>
              </w:rPr>
              <w:t>Phone Contact:</w:t>
            </w:r>
            <w:r>
              <w:t xml:space="preserve"> </w:t>
            </w:r>
            <w:r w:rsidRPr="0025269A">
              <w:rPr>
                <w:b/>
                <w:color w:val="auto"/>
              </w:rPr>
              <w:t>07742752765</w:t>
            </w:r>
          </w:p>
          <w:p w14:paraId="5BB80425" w14:textId="393A48E5" w:rsidR="0025269A" w:rsidRDefault="0025269A" w:rsidP="00913946">
            <w:pPr>
              <w:pStyle w:val="ContactInfoEmphasis"/>
              <w:contextualSpacing w:val="0"/>
            </w:pPr>
            <w:r>
              <w:t xml:space="preserve">Email: </w:t>
            </w:r>
            <w:r w:rsidRPr="0025269A">
              <w:rPr>
                <w:color w:val="auto"/>
              </w:rPr>
              <w:t>Mahmoudcali2@gmail.com</w:t>
            </w:r>
            <w:r w:rsidR="00692703" w:rsidRPr="0025269A">
              <w:rPr>
                <w:color w:val="auto"/>
              </w:rPr>
              <w:t xml:space="preserve"> </w:t>
            </w:r>
          </w:p>
          <w:p w14:paraId="04C840D8" w14:textId="1ACB1E39" w:rsidR="00692703" w:rsidRPr="00CF1A49" w:rsidRDefault="0025269A" w:rsidP="00913946">
            <w:pPr>
              <w:pStyle w:val="ContactInfoEmphasis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inkedin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</w:t>
            </w:r>
            <w:r w:rsidRPr="0025269A">
              <w:rPr>
                <w:color w:val="auto"/>
              </w:rPr>
              <w:t>www.linkedin.com/in/mahmoud-cali</w:t>
            </w:r>
            <w:r w:rsidR="00692703" w:rsidRPr="0025269A">
              <w:rPr>
                <w:color w:val="auto"/>
              </w:rPr>
              <w:t xml:space="preserve"> </w:t>
            </w:r>
          </w:p>
        </w:tc>
      </w:tr>
    </w:tbl>
    <w:p w14:paraId="7B510A14" w14:textId="30D67207" w:rsidR="00051D21" w:rsidRDefault="00051D21" w:rsidP="004E01EB">
      <w:pPr>
        <w:pStyle w:val="Heading1"/>
      </w:pPr>
      <w:r w:rsidRPr="00051D21">
        <w:t>Profile</w:t>
      </w:r>
    </w:p>
    <w:p w14:paraId="2DE141D9" w14:textId="77777777" w:rsidR="00051D21" w:rsidRPr="00051D21" w:rsidRDefault="00051D21" w:rsidP="004E01EB">
      <w:pPr>
        <w:pStyle w:val="Heading1"/>
        <w:rPr>
          <w:sz w:val="16"/>
          <w:szCs w:val="18"/>
        </w:rPr>
      </w:pPr>
    </w:p>
    <w:p w14:paraId="07931698" w14:textId="77777777" w:rsidR="00051D21" w:rsidRPr="00051D21" w:rsidRDefault="00051D21" w:rsidP="00051D21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 w:rsidRPr="00051D21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Full Stack Software Developer leveraging my background in customer service to build more intuitive user experiences on the web. Recently earned a certificate in Full Stack Development from University of Birmingham and developed skills in JavaScript, CSS, React.js, Node.js and responsive web design.</w:t>
      </w:r>
    </w:p>
    <w:p w14:paraId="22F0B66C" w14:textId="77777777" w:rsidR="00051D21" w:rsidRPr="00051D21" w:rsidRDefault="00051D21" w:rsidP="004E01EB">
      <w:pPr>
        <w:pStyle w:val="Heading1"/>
      </w:pPr>
    </w:p>
    <w:p w14:paraId="33DDA61B" w14:textId="0C2005DE" w:rsidR="004E01EB" w:rsidRPr="00CF1A49" w:rsidRDefault="0025269A" w:rsidP="004E01EB">
      <w:pPr>
        <w:pStyle w:val="Heading1"/>
      </w:pPr>
      <w:r>
        <w:t>TECHNICAL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A908F9F" w14:textId="77777777" w:rsidTr="00D66A52">
        <w:tc>
          <w:tcPr>
            <w:tcW w:w="9355" w:type="dxa"/>
          </w:tcPr>
          <w:p w14:paraId="253B66C7" w14:textId="6485A657" w:rsidR="001D0BF1" w:rsidRPr="00CF1A49" w:rsidRDefault="0025269A" w:rsidP="0025269A">
            <w:pPr>
              <w:pStyle w:val="Heading3"/>
              <w:contextualSpacing w:val="0"/>
            </w:pPr>
            <w:r w:rsidRPr="0025269A">
              <w:rPr>
                <w:color w:val="1D824C" w:themeColor="accent1"/>
                <w:szCs w:val="22"/>
              </w:rPr>
              <w:t>Project name</w:t>
            </w:r>
            <w:r w:rsidR="001D0BF1" w:rsidRPr="0025269A">
              <w:rPr>
                <w:sz w:val="18"/>
                <w:szCs w:val="20"/>
              </w:rPr>
              <w:t xml:space="preserve"> </w:t>
            </w:r>
            <w:r>
              <w:t xml:space="preserve">| </w:t>
            </w:r>
            <w:r w:rsidRPr="0025269A">
              <w:rPr>
                <w:color w:val="auto"/>
              </w:rPr>
              <w:t>Languigi</w:t>
            </w:r>
          </w:p>
          <w:p w14:paraId="603045CF" w14:textId="3C6AA845" w:rsidR="005B6254" w:rsidRDefault="005B6254" w:rsidP="005B6254">
            <w:r>
              <w:t xml:space="preserve">This is an application </w:t>
            </w:r>
            <w:r>
              <w:t>for people abroad that allows</w:t>
            </w:r>
          </w:p>
          <w:p w14:paraId="36F312E1" w14:textId="77777777" w:rsidR="005B6254" w:rsidRDefault="005B6254" w:rsidP="005B6254">
            <w:r>
              <w:t>them to translate their favorite phrases into the most popular languages in an</w:t>
            </w:r>
          </w:p>
          <w:p w14:paraId="2628252C" w14:textId="77777777" w:rsidR="005B6254" w:rsidRDefault="005B6254" w:rsidP="005B6254">
            <w:r>
              <w:t>instant. This application also allows the users to plan their day ahead by the checking</w:t>
            </w:r>
          </w:p>
          <w:p w14:paraId="3A27787E" w14:textId="77777777" w:rsidR="005B6254" w:rsidRPr="003663EE" w:rsidRDefault="005B6254" w:rsidP="005B6254">
            <w:pPr>
              <w:contextualSpacing w:val="0"/>
              <w:rPr>
                <w:sz w:val="2"/>
                <w:szCs w:val="2"/>
              </w:rPr>
            </w:pPr>
            <w:r>
              <w:t>how the weather is like as it has a weather dashboard.</w:t>
            </w:r>
            <w:r>
              <w:cr/>
            </w:r>
            <w:r>
              <w:t xml:space="preserve"> </w:t>
            </w:r>
          </w:p>
          <w:p w14:paraId="72E29C3C" w14:textId="08AE123C" w:rsidR="005B6254" w:rsidRPr="00CF1A49" w:rsidRDefault="00F6081C" w:rsidP="005B6254">
            <w:pPr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tech stack</w:t>
            </w:r>
            <w:r w:rsidR="005B6254" w:rsidRPr="005B6254">
              <w:rPr>
                <w:rFonts w:eastAsiaTheme="majorEastAsia" w:cstheme="majorBidi"/>
                <w:b/>
                <w:caps/>
                <w:color w:val="1D824C" w:themeColor="accent1"/>
              </w:rPr>
              <w:t>:</w:t>
            </w:r>
            <w:r w:rsidR="005B6254">
              <w:t xml:space="preserve"> HTML, CSS, Bulma CSS, JavaScript, API</w:t>
            </w:r>
          </w:p>
        </w:tc>
      </w:tr>
      <w:tr w:rsidR="00F61DF9" w:rsidRPr="00CF1A49" w14:paraId="793FB0E7" w14:textId="77777777" w:rsidTr="00F61DF9">
        <w:tc>
          <w:tcPr>
            <w:tcW w:w="9355" w:type="dxa"/>
            <w:tcMar>
              <w:top w:w="216" w:type="dxa"/>
            </w:tcMar>
          </w:tcPr>
          <w:p w14:paraId="552B2F7B" w14:textId="05DA25E0" w:rsidR="005B6254" w:rsidRPr="00CF1A49" w:rsidRDefault="005B6254" w:rsidP="005B6254">
            <w:pPr>
              <w:pStyle w:val="Heading3"/>
              <w:contextualSpacing w:val="0"/>
            </w:pPr>
            <w:r w:rsidRPr="0025269A">
              <w:rPr>
                <w:color w:val="1D824C" w:themeColor="accent1"/>
                <w:szCs w:val="22"/>
              </w:rPr>
              <w:t>Project name</w:t>
            </w:r>
            <w:r w:rsidRPr="0025269A">
              <w:rPr>
                <w:sz w:val="18"/>
                <w:szCs w:val="20"/>
              </w:rPr>
              <w:t xml:space="preserve"> </w:t>
            </w:r>
            <w:r>
              <w:t xml:space="preserve">| </w:t>
            </w:r>
            <w:r>
              <w:rPr>
                <w:color w:val="auto"/>
              </w:rPr>
              <w:t>Employee Management system</w:t>
            </w:r>
          </w:p>
          <w:p w14:paraId="329D3B3F" w14:textId="17B91AF4" w:rsidR="00F61DF9" w:rsidRDefault="003663EE" w:rsidP="005B6254">
            <w:r w:rsidRPr="003663EE">
              <w:t xml:space="preserve">Node.js command </w:t>
            </w:r>
            <w:r w:rsidRPr="003663EE">
              <w:t>line-based</w:t>
            </w:r>
            <w:r w:rsidRPr="003663EE">
              <w:t xml:space="preserve"> employee management system with commands to add and manage Employees, Roles and Departments.</w:t>
            </w:r>
          </w:p>
          <w:p w14:paraId="334BBF2F" w14:textId="77777777" w:rsidR="003663EE" w:rsidRPr="003663EE" w:rsidRDefault="003663EE" w:rsidP="005B6254">
            <w:pPr>
              <w:rPr>
                <w:sz w:val="2"/>
                <w:szCs w:val="2"/>
              </w:rPr>
            </w:pPr>
          </w:p>
          <w:p w14:paraId="1974C0B8" w14:textId="368F2907" w:rsidR="003663EE" w:rsidRDefault="00F6081C" w:rsidP="005B6254"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tech stack</w:t>
            </w:r>
            <w:r w:rsidR="003663EE" w:rsidRPr="005B6254">
              <w:rPr>
                <w:rFonts w:eastAsiaTheme="majorEastAsia" w:cstheme="majorBidi"/>
                <w:b/>
                <w:caps/>
                <w:color w:val="1D824C" w:themeColor="accent1"/>
              </w:rPr>
              <w:t xml:space="preserve"> Used:</w:t>
            </w:r>
            <w:r w:rsidR="003663EE">
              <w:t xml:space="preserve"> </w:t>
            </w:r>
            <w:r w:rsidR="003663EE">
              <w:t>Node.js</w:t>
            </w:r>
            <w:r>
              <w:t>, Express.js</w:t>
            </w:r>
            <w:r w:rsidR="003663EE">
              <w:t>, MySQL</w:t>
            </w:r>
          </w:p>
          <w:p w14:paraId="640A4C9F" w14:textId="77777777" w:rsidR="003663EE" w:rsidRDefault="003663EE" w:rsidP="005B6254"/>
          <w:p w14:paraId="5E84115D" w14:textId="4916853C" w:rsidR="003663EE" w:rsidRPr="00051D21" w:rsidRDefault="003663EE" w:rsidP="005B6254">
            <w:pPr>
              <w:rPr>
                <w:b/>
                <w:bCs/>
                <w:color w:val="auto"/>
              </w:rPr>
            </w:pPr>
            <w:r w:rsidRPr="00051D21">
              <w:rPr>
                <w:b/>
                <w:bCs/>
                <w:color w:val="auto"/>
              </w:rPr>
              <w:t>See my GitHub page for more projects:</w:t>
            </w:r>
            <w:r w:rsidRPr="00051D21">
              <w:rPr>
                <w:color w:val="auto"/>
              </w:rPr>
              <w:t xml:space="preserve"> </w:t>
            </w:r>
            <w:hyperlink r:id="rId7" w:history="1">
              <w:r w:rsidRPr="00051D21">
                <w:rPr>
                  <w:rStyle w:val="Hyperlink"/>
                </w:rPr>
                <w:t>https://github.com/Mahmoudcali02</w:t>
              </w:r>
            </w:hyperlink>
          </w:p>
          <w:p w14:paraId="432B8FFD" w14:textId="31C18EC5" w:rsidR="00051D21" w:rsidRDefault="00051D21" w:rsidP="005B6254"/>
        </w:tc>
      </w:tr>
    </w:tbl>
    <w:sdt>
      <w:sdtPr>
        <w:alias w:val="Education:"/>
        <w:tag w:val="Education:"/>
        <w:id w:val="-1908763273"/>
        <w:placeholder>
          <w:docPart w:val="641BD426C332439CAA385CFD258872E1"/>
        </w:placeholder>
        <w:temporary/>
        <w:showingPlcHdr/>
        <w15:appearance w15:val="hidden"/>
      </w:sdtPr>
      <w:sdtEndPr/>
      <w:sdtContent>
        <w:p w14:paraId="1B727F8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EE4C20D" w14:textId="77777777" w:rsidTr="00D66A52">
        <w:tc>
          <w:tcPr>
            <w:tcW w:w="9355" w:type="dxa"/>
          </w:tcPr>
          <w:p w14:paraId="12928628" w14:textId="25A1C040" w:rsidR="001D0BF1" w:rsidRPr="003663EE" w:rsidRDefault="001D0BF1" w:rsidP="001D0BF1">
            <w:pPr>
              <w:pStyle w:val="Heading3"/>
              <w:contextualSpacing w:val="0"/>
              <w:outlineLvl w:val="2"/>
              <w:rPr>
                <w:sz w:val="2"/>
                <w:szCs w:val="2"/>
              </w:rPr>
            </w:pPr>
          </w:p>
          <w:p w14:paraId="1A315D89" w14:textId="49CDC001" w:rsidR="001D0BF1" w:rsidRPr="00CF1A49" w:rsidRDefault="003663EE" w:rsidP="001D0BF1">
            <w:pPr>
              <w:pStyle w:val="Heading2"/>
              <w:contextualSpacing w:val="0"/>
              <w:outlineLvl w:val="1"/>
            </w:pPr>
            <w:r>
              <w:t>Full-Stack Coding Bootcamp</w:t>
            </w:r>
            <w:r>
              <w:t xml:space="preserve"> </w:t>
            </w:r>
            <w:r w:rsidRPr="003663EE">
              <w:rPr>
                <w:color w:val="auto"/>
              </w:rPr>
              <w:t>|</w:t>
            </w:r>
            <w:r w:rsidR="001D0BF1" w:rsidRPr="003663EE">
              <w:rPr>
                <w:color w:val="auto"/>
              </w:rPr>
              <w:t xml:space="preserve"> </w:t>
            </w:r>
            <w:r w:rsidRPr="003663EE">
              <w:rPr>
                <w:rStyle w:val="SubtleReference"/>
                <w:color w:val="auto"/>
              </w:rPr>
              <w:t>University of Birmingham</w:t>
            </w:r>
          </w:p>
          <w:p w14:paraId="3FD363BD" w14:textId="77777777" w:rsidR="007538DC" w:rsidRDefault="00051D21" w:rsidP="007538DC">
            <w:pPr>
              <w:contextualSpacing w:val="0"/>
            </w:pPr>
            <w:r>
              <w:t>A</w:t>
            </w:r>
            <w:r w:rsidRPr="00051D21">
              <w:t xml:space="preserve">n intensive </w:t>
            </w:r>
            <w:r>
              <w:t>Software</w:t>
            </w:r>
            <w:r w:rsidRPr="00051D21">
              <w:t xml:space="preserve"> Development Coding </w:t>
            </w:r>
            <w:r>
              <w:t>Bootcamp</w:t>
            </w:r>
            <w:r w:rsidRPr="00051D21">
              <w:t xml:space="preserve"> at the University of </w:t>
            </w:r>
            <w:r>
              <w:t>Birmingham.</w:t>
            </w:r>
          </w:p>
          <w:p w14:paraId="72DE22AA" w14:textId="1EF8FE8F" w:rsidR="00051D21" w:rsidRPr="00CF1A49" w:rsidRDefault="00051D21" w:rsidP="007538DC">
            <w:pPr>
              <w:contextualSpacing w:val="0"/>
            </w:pPr>
            <w:r>
              <w:t>Gained</w:t>
            </w:r>
            <w:r w:rsidRPr="00051D21">
              <w:t xml:space="preserve"> experience in of </w:t>
            </w:r>
            <w:r>
              <w:t>software</w:t>
            </w:r>
            <w:r w:rsidRPr="00051D21">
              <w:t xml:space="preserve"> development while honing my skills in HTML5, CCS, Bootstrap, JavaScript, jQuery</w:t>
            </w:r>
            <w:r>
              <w:t>, Node.js, React.js and MySQL</w:t>
            </w:r>
            <w:r w:rsidR="00167DEA">
              <w:t>.</w:t>
            </w:r>
          </w:p>
        </w:tc>
      </w:tr>
      <w:tr w:rsidR="00F61DF9" w:rsidRPr="00CF1A49" w14:paraId="74044357" w14:textId="77777777" w:rsidTr="00F61DF9">
        <w:tc>
          <w:tcPr>
            <w:tcW w:w="9355" w:type="dxa"/>
            <w:tcMar>
              <w:top w:w="216" w:type="dxa"/>
            </w:tcMar>
          </w:tcPr>
          <w:p w14:paraId="220A8D79" w14:textId="2F6D26C2" w:rsidR="00167DEA" w:rsidRPr="00CF1A49" w:rsidRDefault="00167DEA" w:rsidP="00167DEA">
            <w:pPr>
              <w:pStyle w:val="Heading2"/>
              <w:contextualSpacing w:val="0"/>
              <w:outlineLvl w:val="1"/>
            </w:pPr>
            <w:r w:rsidRPr="00167DEA">
              <w:t>Level 3 BTEC Extended Diploma</w:t>
            </w:r>
            <w:r w:rsidRPr="003663EE">
              <w:rPr>
                <w:color w:val="auto"/>
              </w:rPr>
              <w:t xml:space="preserve">| </w:t>
            </w:r>
            <w:r w:rsidRPr="00167DEA">
              <w:rPr>
                <w:rStyle w:val="SubtleReference"/>
                <w:color w:val="auto"/>
              </w:rPr>
              <w:t>South and City College Birmingham</w:t>
            </w:r>
          </w:p>
          <w:p w14:paraId="04219794" w14:textId="1CDE0328" w:rsidR="00167DEA" w:rsidRDefault="00167DEA" w:rsidP="00167DEA">
            <w:r>
              <w:t>I have studied the core subjects of programming, mobile and desktop</w:t>
            </w:r>
          </w:p>
          <w:p w14:paraId="17C0A863" w14:textId="77777777" w:rsidR="00167DEA" w:rsidRDefault="00167DEA" w:rsidP="00167DEA">
            <w:r>
              <w:t>app development in industry standard languages such as JavaScript. I have also built</w:t>
            </w:r>
          </w:p>
          <w:p w14:paraId="4DC0AEF1" w14:textId="5508AA77" w:rsidR="00F61DF9" w:rsidRDefault="00167DEA" w:rsidP="00167DEA">
            <w:r>
              <w:t>a website using client-side languages such as HTML5, CSS3 and JavaScript.</w:t>
            </w:r>
          </w:p>
        </w:tc>
      </w:tr>
    </w:tbl>
    <w:sdt>
      <w:sdtPr>
        <w:alias w:val="Skills:"/>
        <w:tag w:val="Skills:"/>
        <w:id w:val="-1392877668"/>
        <w:placeholder>
          <w:docPart w:val="F886C58924D84247BC42CFD7E0715FF9"/>
        </w:placeholder>
        <w:temporary/>
        <w:showingPlcHdr/>
        <w15:appearance w15:val="hidden"/>
      </w:sdtPr>
      <w:sdtEndPr/>
      <w:sdtContent>
        <w:p w14:paraId="6298611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FA0F010" w14:textId="77777777" w:rsidTr="00CF1A49">
        <w:tc>
          <w:tcPr>
            <w:tcW w:w="4675" w:type="dxa"/>
          </w:tcPr>
          <w:p w14:paraId="0AD2366F" w14:textId="2F6A0CF6" w:rsidR="001E3120" w:rsidRPr="006E1507" w:rsidRDefault="00167DEA" w:rsidP="006E1507">
            <w:pPr>
              <w:pStyle w:val="ListBullet"/>
              <w:contextualSpacing w:val="0"/>
            </w:pPr>
            <w:r>
              <w:t>HTML</w:t>
            </w:r>
          </w:p>
          <w:p w14:paraId="103EF924" w14:textId="77777777" w:rsidR="001F4E6D" w:rsidRDefault="00167DEA" w:rsidP="006E1507">
            <w:pPr>
              <w:pStyle w:val="ListBullet"/>
              <w:contextualSpacing w:val="0"/>
            </w:pPr>
            <w:r>
              <w:t>CSS</w:t>
            </w:r>
          </w:p>
          <w:p w14:paraId="3D7EE9D6" w14:textId="2AFBABFC" w:rsidR="00167DEA" w:rsidRPr="006E1507" w:rsidRDefault="00167DEA" w:rsidP="006E1507">
            <w:pPr>
              <w:pStyle w:val="ListBullet"/>
              <w:contextualSpacing w:val="0"/>
            </w:pPr>
            <w:r>
              <w:t>JavaScript</w:t>
            </w:r>
          </w:p>
        </w:tc>
        <w:tc>
          <w:tcPr>
            <w:tcW w:w="4675" w:type="dxa"/>
            <w:tcMar>
              <w:left w:w="360" w:type="dxa"/>
            </w:tcMar>
          </w:tcPr>
          <w:p w14:paraId="48DD8258" w14:textId="0D386D84" w:rsidR="003A0632" w:rsidRPr="006E1507" w:rsidRDefault="00167DEA" w:rsidP="006E1507">
            <w:pPr>
              <w:pStyle w:val="ListBullet"/>
              <w:contextualSpacing w:val="0"/>
            </w:pPr>
            <w:r>
              <w:t>Node.js</w:t>
            </w:r>
          </w:p>
          <w:p w14:paraId="74DE4E5F" w14:textId="3124E4CF" w:rsidR="001E3120" w:rsidRPr="006E1507" w:rsidRDefault="00167DEA" w:rsidP="006E1507">
            <w:pPr>
              <w:pStyle w:val="ListBullet"/>
              <w:contextualSpacing w:val="0"/>
            </w:pPr>
            <w:r>
              <w:t>React.js</w:t>
            </w:r>
          </w:p>
          <w:p w14:paraId="0F717BA4" w14:textId="5C680E49" w:rsidR="001E3120" w:rsidRPr="006E1507" w:rsidRDefault="00167DEA" w:rsidP="006E1507">
            <w:pPr>
              <w:pStyle w:val="ListBullet"/>
              <w:contextualSpacing w:val="0"/>
            </w:pPr>
            <w:r>
              <w:t>SQL</w:t>
            </w:r>
          </w:p>
        </w:tc>
      </w:tr>
    </w:tbl>
    <w:p w14:paraId="554EFC9D" w14:textId="4AB215CB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C6B2" w14:textId="77777777" w:rsidR="00E6405A" w:rsidRDefault="00E6405A" w:rsidP="0068194B">
      <w:r>
        <w:separator/>
      </w:r>
    </w:p>
    <w:p w14:paraId="5CF76C69" w14:textId="77777777" w:rsidR="00E6405A" w:rsidRDefault="00E6405A"/>
    <w:p w14:paraId="1B06D881" w14:textId="77777777" w:rsidR="00E6405A" w:rsidRDefault="00E6405A"/>
  </w:endnote>
  <w:endnote w:type="continuationSeparator" w:id="0">
    <w:p w14:paraId="28287439" w14:textId="77777777" w:rsidR="00E6405A" w:rsidRDefault="00E6405A" w:rsidP="0068194B">
      <w:r>
        <w:continuationSeparator/>
      </w:r>
    </w:p>
    <w:p w14:paraId="32FF772A" w14:textId="77777777" w:rsidR="00E6405A" w:rsidRDefault="00E6405A"/>
    <w:p w14:paraId="0D8B528A" w14:textId="77777777" w:rsidR="00E6405A" w:rsidRDefault="00E64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D8A7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2CE9" w14:textId="77777777" w:rsidR="00E6405A" w:rsidRDefault="00E6405A" w:rsidP="0068194B">
      <w:r>
        <w:separator/>
      </w:r>
    </w:p>
    <w:p w14:paraId="279CEA4C" w14:textId="77777777" w:rsidR="00E6405A" w:rsidRDefault="00E6405A"/>
    <w:p w14:paraId="49D51EA1" w14:textId="77777777" w:rsidR="00E6405A" w:rsidRDefault="00E6405A"/>
  </w:footnote>
  <w:footnote w:type="continuationSeparator" w:id="0">
    <w:p w14:paraId="276F190F" w14:textId="77777777" w:rsidR="00E6405A" w:rsidRDefault="00E6405A" w:rsidP="0068194B">
      <w:r>
        <w:continuationSeparator/>
      </w:r>
    </w:p>
    <w:p w14:paraId="6C211808" w14:textId="77777777" w:rsidR="00E6405A" w:rsidRDefault="00E6405A"/>
    <w:p w14:paraId="4CA3E4F7" w14:textId="77777777" w:rsidR="00E6405A" w:rsidRDefault="00E640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409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3B79A0" wp14:editId="4BB5EE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FD332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9A"/>
    <w:rsid w:val="000001EF"/>
    <w:rsid w:val="00007322"/>
    <w:rsid w:val="00007728"/>
    <w:rsid w:val="00024584"/>
    <w:rsid w:val="00024730"/>
    <w:rsid w:val="00051D21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7DEA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69A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1A"/>
    <w:rsid w:val="00366398"/>
    <w:rsid w:val="003663E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6254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05A"/>
    <w:rsid w:val="00E70240"/>
    <w:rsid w:val="00E71E6B"/>
    <w:rsid w:val="00E81CC5"/>
    <w:rsid w:val="00E85A87"/>
    <w:rsid w:val="00E85B4A"/>
    <w:rsid w:val="00E9528E"/>
    <w:rsid w:val="00E95C30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081C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38F3A"/>
  <w15:chartTrackingRefBased/>
  <w15:docId w15:val="{CC924933-B08A-45CA-AC28-2E6D3D19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hmoudcali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1BD426C332439CAA385CFD25887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9C6C7-ECDF-44CD-A83C-7091E0EC0F60}"/>
      </w:docPartPr>
      <w:docPartBody>
        <w:p w:rsidR="00000000" w:rsidRDefault="00E91613">
          <w:pPr>
            <w:pStyle w:val="641BD426C332439CAA385CFD258872E1"/>
          </w:pPr>
          <w:r w:rsidRPr="00CF1A49">
            <w:t>Education</w:t>
          </w:r>
        </w:p>
      </w:docPartBody>
    </w:docPart>
    <w:docPart>
      <w:docPartPr>
        <w:name w:val="F886C58924D84247BC42CFD7E0715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D74B4-9019-4752-97FD-BF94D4E3DD30}"/>
      </w:docPartPr>
      <w:docPartBody>
        <w:p w:rsidR="00000000" w:rsidRDefault="00E91613">
          <w:pPr>
            <w:pStyle w:val="F886C58924D84247BC42CFD7E0715FF9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3"/>
    <w:rsid w:val="00E9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B585C0F5841EBBD80CEA86ED1B22C">
    <w:name w:val="D76B585C0F5841EBBD80CEA86ED1B22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1203EB9D0794EB0A67E79AEA32AC9A6">
    <w:name w:val="61203EB9D0794EB0A67E79AEA32AC9A6"/>
  </w:style>
  <w:style w:type="paragraph" w:customStyle="1" w:styleId="C16EA697131F4B6E94B956761476E14A">
    <w:name w:val="C16EA697131F4B6E94B956761476E14A"/>
  </w:style>
  <w:style w:type="paragraph" w:customStyle="1" w:styleId="E8546ADB76BC48D8A70E50CE918CB8A1">
    <w:name w:val="E8546ADB76BC48D8A70E50CE918CB8A1"/>
  </w:style>
  <w:style w:type="paragraph" w:customStyle="1" w:styleId="5EB5263EB14A45CEA60741FB6F42E941">
    <w:name w:val="5EB5263EB14A45CEA60741FB6F42E941"/>
  </w:style>
  <w:style w:type="paragraph" w:customStyle="1" w:styleId="F6DF5CA9C1F24A1694B74E18086C235A">
    <w:name w:val="F6DF5CA9C1F24A1694B74E18086C235A"/>
  </w:style>
  <w:style w:type="paragraph" w:customStyle="1" w:styleId="F158CA48347D466BA8C16048F97010D9">
    <w:name w:val="F158CA48347D466BA8C16048F97010D9"/>
  </w:style>
  <w:style w:type="paragraph" w:customStyle="1" w:styleId="39138EB6C70D4DBAB693EF2B34243887">
    <w:name w:val="39138EB6C70D4DBAB693EF2B34243887"/>
  </w:style>
  <w:style w:type="paragraph" w:customStyle="1" w:styleId="DFC0B607E21E43109487F1808822E698">
    <w:name w:val="DFC0B607E21E43109487F1808822E698"/>
  </w:style>
  <w:style w:type="paragraph" w:customStyle="1" w:styleId="A4A1096A98DA4C2785917B1AB2A9738A">
    <w:name w:val="A4A1096A98DA4C2785917B1AB2A9738A"/>
  </w:style>
  <w:style w:type="paragraph" w:customStyle="1" w:styleId="62E9F2D5FF09443380C3EACAF183E00C">
    <w:name w:val="62E9F2D5FF09443380C3EACAF183E00C"/>
  </w:style>
  <w:style w:type="paragraph" w:customStyle="1" w:styleId="2799FA48533B42AC9CF55099D220DC6F">
    <w:name w:val="2799FA48533B42AC9CF55099D220DC6F"/>
  </w:style>
  <w:style w:type="paragraph" w:customStyle="1" w:styleId="84EF74609F7E48889280B4C29B35E816">
    <w:name w:val="84EF74609F7E48889280B4C29B35E816"/>
  </w:style>
  <w:style w:type="paragraph" w:customStyle="1" w:styleId="7D9752EA95EE41C48469053A1230FF0C">
    <w:name w:val="7D9752EA95EE41C48469053A1230FF0C"/>
  </w:style>
  <w:style w:type="paragraph" w:customStyle="1" w:styleId="CAF4AE18138241458DA9839FCD5D9382">
    <w:name w:val="CAF4AE18138241458DA9839FCD5D938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E2B9716FA5C43939172DE569BBC62CC">
    <w:name w:val="DE2B9716FA5C43939172DE569BBC62CC"/>
  </w:style>
  <w:style w:type="paragraph" w:customStyle="1" w:styleId="69F05ABDCA094C6B842073A9E94B5B26">
    <w:name w:val="69F05ABDCA094C6B842073A9E94B5B26"/>
  </w:style>
  <w:style w:type="paragraph" w:customStyle="1" w:styleId="C85DD264201E4CF08394C589C18B9172">
    <w:name w:val="C85DD264201E4CF08394C589C18B9172"/>
  </w:style>
  <w:style w:type="paragraph" w:customStyle="1" w:styleId="8A59A7CA615948E9AFB78B7A871F4E30">
    <w:name w:val="8A59A7CA615948E9AFB78B7A871F4E30"/>
  </w:style>
  <w:style w:type="paragraph" w:customStyle="1" w:styleId="7C10F193CDC84C4B84271A7F80A082EA">
    <w:name w:val="7C10F193CDC84C4B84271A7F80A082EA"/>
  </w:style>
  <w:style w:type="paragraph" w:customStyle="1" w:styleId="A5CE364B46DC40C38881602B0404BE16">
    <w:name w:val="A5CE364B46DC40C38881602B0404BE16"/>
  </w:style>
  <w:style w:type="paragraph" w:customStyle="1" w:styleId="163915402993442695ABBE714925C2B6">
    <w:name w:val="163915402993442695ABBE714925C2B6"/>
  </w:style>
  <w:style w:type="paragraph" w:customStyle="1" w:styleId="641BD426C332439CAA385CFD258872E1">
    <w:name w:val="641BD426C332439CAA385CFD258872E1"/>
  </w:style>
  <w:style w:type="paragraph" w:customStyle="1" w:styleId="E2B20112EF544DC4B5DE59FC97B8F8E3">
    <w:name w:val="E2B20112EF544DC4B5DE59FC97B8F8E3"/>
  </w:style>
  <w:style w:type="paragraph" w:customStyle="1" w:styleId="0532515F4234420C9290B8018E9CCB01">
    <w:name w:val="0532515F4234420C9290B8018E9CCB01"/>
  </w:style>
  <w:style w:type="paragraph" w:customStyle="1" w:styleId="76FC1713D75E4D5285ADD65F543C1309">
    <w:name w:val="76FC1713D75E4D5285ADD65F543C1309"/>
  </w:style>
  <w:style w:type="paragraph" w:customStyle="1" w:styleId="A7FD07A103DB46A1BBAA1262C94E4D02">
    <w:name w:val="A7FD07A103DB46A1BBAA1262C94E4D02"/>
  </w:style>
  <w:style w:type="paragraph" w:customStyle="1" w:styleId="31A1C06864EA48239A2A74AF9452C928">
    <w:name w:val="31A1C06864EA48239A2A74AF9452C928"/>
  </w:style>
  <w:style w:type="paragraph" w:customStyle="1" w:styleId="4FA58B1091B341ECA8D19244B09E9851">
    <w:name w:val="4FA58B1091B341ECA8D19244B09E9851"/>
  </w:style>
  <w:style w:type="paragraph" w:customStyle="1" w:styleId="7A01F9987BD64FC299450CA91EFF600C">
    <w:name w:val="7A01F9987BD64FC299450CA91EFF600C"/>
  </w:style>
  <w:style w:type="paragraph" w:customStyle="1" w:styleId="3BDC7F81D1C943A7BD8015DCCBAA1655">
    <w:name w:val="3BDC7F81D1C943A7BD8015DCCBAA1655"/>
  </w:style>
  <w:style w:type="paragraph" w:customStyle="1" w:styleId="9C9D5ECAA6F043C3BE20ED9B0EF7A1A9">
    <w:name w:val="9C9D5ECAA6F043C3BE20ED9B0EF7A1A9"/>
  </w:style>
  <w:style w:type="paragraph" w:customStyle="1" w:styleId="02CF373AC46B45F198A75238FC0AA4D3">
    <w:name w:val="02CF373AC46B45F198A75238FC0AA4D3"/>
  </w:style>
  <w:style w:type="paragraph" w:customStyle="1" w:styleId="F886C58924D84247BC42CFD7E0715FF9">
    <w:name w:val="F886C58924D84247BC42CFD7E0715FF9"/>
  </w:style>
  <w:style w:type="paragraph" w:customStyle="1" w:styleId="03CC4D1546BC4F54A08150C4BD3AA0AC">
    <w:name w:val="03CC4D1546BC4F54A08150C4BD3AA0AC"/>
  </w:style>
  <w:style w:type="paragraph" w:customStyle="1" w:styleId="8A408B36DFE840029AB92F7598E4FAE3">
    <w:name w:val="8A408B36DFE840029AB92F7598E4FAE3"/>
  </w:style>
  <w:style w:type="paragraph" w:customStyle="1" w:styleId="6FBE641D66FC49B4B662DB5153D33577">
    <w:name w:val="6FBE641D66FC49B4B662DB5153D33577"/>
  </w:style>
  <w:style w:type="paragraph" w:customStyle="1" w:styleId="DC3FAF6495744B89A3E10673A92EA0F0">
    <w:name w:val="DC3FAF6495744B89A3E10673A92EA0F0"/>
  </w:style>
  <w:style w:type="paragraph" w:customStyle="1" w:styleId="E4CAEC6F21B9466EBD15A6BE4C59D371">
    <w:name w:val="E4CAEC6F21B9466EBD15A6BE4C59D371"/>
  </w:style>
  <w:style w:type="paragraph" w:customStyle="1" w:styleId="A932CECB8D6D4900ACA19ACBC30986ED">
    <w:name w:val="A932CECB8D6D4900ACA19ACBC30986ED"/>
  </w:style>
  <w:style w:type="paragraph" w:customStyle="1" w:styleId="A7D50E284D9E4560920DDEF01045BC38">
    <w:name w:val="A7D50E284D9E4560920DDEF01045B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1252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Cali</dc:creator>
  <cp:keywords/>
  <dc:description/>
  <cp:lastModifiedBy>Mahmoud Cali</cp:lastModifiedBy>
  <cp:revision>3</cp:revision>
  <cp:lastPrinted>2021-09-08T20:08:00Z</cp:lastPrinted>
  <dcterms:created xsi:type="dcterms:W3CDTF">2021-09-08T20:06:00Z</dcterms:created>
  <dcterms:modified xsi:type="dcterms:W3CDTF">2021-09-09T16:55:00Z</dcterms:modified>
  <cp:category/>
</cp:coreProperties>
</file>